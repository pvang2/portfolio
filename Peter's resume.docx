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7B13A4" w:rsidP="007B13A4">
            <w:pPr>
              <w:pStyle w:val="StyleContactInfo"/>
            </w:pPr>
            <w:bookmarkStart w:id="0" w:name="_GoBack"/>
            <w:bookmarkEnd w:id="0"/>
            <w:r>
              <w:t>2404 Partners Lane</w:t>
            </w:r>
            <w:r w:rsidR="00F561DD" w:rsidRPr="00A43F4E">
              <w:t xml:space="preserve">, </w:t>
            </w:r>
            <w:r>
              <w:t>Schofield, WI 54476</w:t>
            </w:r>
            <w:r w:rsidR="00430460">
              <w:sym w:font="Symbol" w:char="F0B7"/>
            </w:r>
            <w:r>
              <w:t>715-298-2950</w:t>
            </w:r>
            <w:r w:rsidR="00430460">
              <w:sym w:font="Symbol" w:char="F0B7"/>
            </w:r>
            <w:r>
              <w:t>uwmil13@hotmail.com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7B13A4" w:rsidP="001E6339">
            <w:pPr>
              <w:pStyle w:val="YourName"/>
            </w:pPr>
            <w:r>
              <w:t xml:space="preserve">Peter </w:t>
            </w:r>
            <w:proofErr w:type="spellStart"/>
            <w:r>
              <w:t>Vang</w:t>
            </w:r>
            <w:proofErr w:type="spellEnd"/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8F3EF8">
            <w:pPr>
              <w:pStyle w:val="Heading1"/>
              <w:jc w:val="center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7B13A4" w:rsidP="00B67166">
            <w:pPr>
              <w:pStyle w:val="BodyText1"/>
            </w:pPr>
            <w:r>
              <w:t xml:space="preserve">My objective is to obtain a position as a Call Center Analyst at Wausau Financial System.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8F3EF8">
            <w:pPr>
              <w:pStyle w:val="Heading1"/>
              <w:jc w:val="center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7B13A4" w:rsidP="00B67166">
            <w:pPr>
              <w:pStyle w:val="BodyText1"/>
            </w:pPr>
            <w:r>
              <w:t>10/30/2011-2/13/2012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7B13A4" w:rsidP="00B67166">
            <w:pPr>
              <w:pStyle w:val="BodyText"/>
            </w:pPr>
            <w:r>
              <w:t xml:space="preserve">Eastbay Distribution Center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534493" w:rsidP="00B67166">
            <w:pPr>
              <w:pStyle w:val="BodyText3"/>
            </w:pPr>
            <w:r>
              <w:t>Wausau, WI</w:t>
            </w:r>
          </w:p>
        </w:tc>
      </w:tr>
      <w:tr w:rsidR="00B67166" w:rsidTr="008F3EF8">
        <w:trPr>
          <w:trHeight w:val="1388"/>
        </w:trPr>
        <w:tc>
          <w:tcPr>
            <w:tcW w:w="9090" w:type="dxa"/>
            <w:gridSpan w:val="4"/>
            <w:shd w:val="clear" w:color="auto" w:fill="auto"/>
          </w:tcPr>
          <w:p w:rsidR="00B67166" w:rsidRDefault="00CD7EF8" w:rsidP="00F561DD">
            <w:pPr>
              <w:pStyle w:val="Heading2"/>
            </w:pPr>
            <w:r>
              <w:t>Product Handler</w:t>
            </w:r>
          </w:p>
          <w:p w:rsidR="00B67166" w:rsidRPr="00A43F4E" w:rsidRDefault="00511CB2" w:rsidP="00A43F4E">
            <w:pPr>
              <w:pStyle w:val="BulletedList"/>
            </w:pPr>
            <w:r>
              <w:t>Stocking Products</w:t>
            </w:r>
          </w:p>
          <w:p w:rsidR="00B67166" w:rsidRPr="00D62111" w:rsidRDefault="00511CB2" w:rsidP="00D62111">
            <w:pPr>
              <w:pStyle w:val="BulletedList"/>
            </w:pPr>
            <w:r>
              <w:t>Packing Products</w:t>
            </w:r>
          </w:p>
          <w:p w:rsidR="00B67166" w:rsidRDefault="00511CB2" w:rsidP="00A43F4E">
            <w:pPr>
              <w:pStyle w:val="BulletedList"/>
            </w:pPr>
            <w:r>
              <w:t xml:space="preserve">Picking Products </w:t>
            </w:r>
          </w:p>
          <w:p w:rsidR="008F3EF8" w:rsidRDefault="00F917DE" w:rsidP="008F3EF8">
            <w:pPr>
              <w:pStyle w:val="BulletedList"/>
            </w:pPr>
            <w:r>
              <w:t>Slotting Products</w:t>
            </w:r>
          </w:p>
          <w:p w:rsidR="008F3EF8" w:rsidRPr="008F3EF8" w:rsidRDefault="008F3EF8" w:rsidP="008F3EF8"/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CD7EF8" w:rsidP="00511CB2">
            <w:pPr>
              <w:pStyle w:val="BodyText1"/>
              <w:tabs>
                <w:tab w:val="left" w:pos="2520"/>
              </w:tabs>
            </w:pPr>
            <w:r>
              <w:t>07/26/2012-</w:t>
            </w:r>
            <w:r w:rsidR="00511CB2">
              <w:t>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CD7EF8" w:rsidP="00B67166">
            <w:pPr>
              <w:pStyle w:val="BodyText"/>
            </w:pPr>
            <w:r>
              <w:t>Arby’s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CD7EF8" w:rsidP="00B67166">
            <w:pPr>
              <w:pStyle w:val="BodyText3"/>
            </w:pPr>
            <w:r>
              <w:t>Roth</w:t>
            </w:r>
            <w:r w:rsidR="00534493">
              <w:t>s</w:t>
            </w:r>
            <w:r>
              <w:t>child,</w:t>
            </w:r>
            <w:r w:rsidR="00534493">
              <w:t xml:space="preserve"> </w:t>
            </w:r>
            <w:r>
              <w:t>WI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534493" w:rsidP="00B224C8">
            <w:pPr>
              <w:pStyle w:val="Heading2"/>
            </w:pPr>
            <w:r>
              <w:t>Drive Thru a</w:t>
            </w:r>
            <w:r w:rsidR="00511CB2">
              <w:t>nd Front Counter Customer Service</w:t>
            </w:r>
          </w:p>
          <w:p w:rsidR="00B224C8" w:rsidRPr="00D62111" w:rsidRDefault="00511CB2" w:rsidP="00511CB2">
            <w:pPr>
              <w:pStyle w:val="BulletedList"/>
            </w:pPr>
            <w:r>
              <w:t>Cashier</w:t>
            </w:r>
          </w:p>
          <w:p w:rsidR="00B67166" w:rsidRDefault="00511CB2" w:rsidP="00B224C8">
            <w:pPr>
              <w:pStyle w:val="BulletedList"/>
            </w:pPr>
            <w:r>
              <w:t>Data Entry</w:t>
            </w:r>
            <w:r w:rsidR="00534493">
              <w:t xml:space="preserve">/Taking Orders </w:t>
            </w:r>
          </w:p>
          <w:p w:rsidR="00534493" w:rsidRPr="00534493" w:rsidRDefault="00534493" w:rsidP="00534493">
            <w:pPr>
              <w:pStyle w:val="BulletedList"/>
            </w:pPr>
            <w:r>
              <w:t xml:space="preserve">General Cleaning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8F3EF8">
            <w:pPr>
              <w:pStyle w:val="Heading1"/>
              <w:jc w:val="center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534493" w:rsidP="00511CB2">
            <w:pPr>
              <w:pStyle w:val="BodyText1"/>
            </w:pPr>
            <w:r>
              <w:t>9/05/10- Present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CD7EF8" w:rsidP="00B67166">
            <w:pPr>
              <w:pStyle w:val="BodyText"/>
            </w:pPr>
            <w:r>
              <w:t>D</w:t>
            </w:r>
            <w:r w:rsidR="00534493">
              <w:t>.</w:t>
            </w:r>
            <w:r>
              <w:t>C</w:t>
            </w:r>
            <w:r w:rsidR="00534493">
              <w:t>.</w:t>
            </w:r>
            <w:r>
              <w:t xml:space="preserve"> Everest Senior High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534493" w:rsidP="00B67166">
            <w:pPr>
              <w:pStyle w:val="BodyText3"/>
            </w:pPr>
            <w:r>
              <w:t>Weston, WI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534493" w:rsidP="00A43F4E">
            <w:pPr>
              <w:pStyle w:val="Heading2"/>
            </w:pPr>
            <w:r>
              <w:t>High School Diploma- Anticipated Graduation in June 2013</w:t>
            </w:r>
          </w:p>
          <w:p w:rsidR="00534493" w:rsidRDefault="00534493" w:rsidP="00A43F4E">
            <w:pPr>
              <w:pStyle w:val="BulletedList"/>
            </w:pPr>
            <w:r>
              <w:t xml:space="preserve">Junior Achievement </w:t>
            </w:r>
          </w:p>
          <w:p w:rsidR="00B67166" w:rsidRDefault="00534493" w:rsidP="00A43F4E">
            <w:pPr>
              <w:pStyle w:val="BulletedList"/>
            </w:pPr>
            <w:r>
              <w:t>DECA</w:t>
            </w:r>
          </w:p>
          <w:p w:rsidR="00534493" w:rsidRDefault="00534493" w:rsidP="00534493">
            <w:pPr>
              <w:pStyle w:val="BulletedList"/>
            </w:pPr>
            <w:r>
              <w:t>Marketing Class</w:t>
            </w:r>
          </w:p>
          <w:p w:rsidR="00534493" w:rsidRDefault="00534493" w:rsidP="00534493">
            <w:pPr>
              <w:pStyle w:val="BulletedList"/>
            </w:pPr>
            <w:r>
              <w:t>Mathematics Courses: Geometry and Algebra II</w:t>
            </w:r>
          </w:p>
          <w:p w:rsidR="00534493" w:rsidRPr="00534493" w:rsidRDefault="004723BF" w:rsidP="00534493">
            <w:pPr>
              <w:pStyle w:val="BulletedList"/>
            </w:pPr>
            <w:r>
              <w:t xml:space="preserve">Fluent in Hmong and English 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8F3EF8">
            <w:pPr>
              <w:pStyle w:val="Heading1"/>
              <w:jc w:val="center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8F3EF8" w:rsidRDefault="008F3EF8" w:rsidP="008F3EF8">
            <w:pPr>
              <w:rPr>
                <w:rFonts w:ascii="Tahoma" w:hAnsi="Tahoma" w:cs="Tahoma"/>
                <w:b/>
              </w:rPr>
            </w:pPr>
          </w:p>
          <w:p w:rsidR="00D62111" w:rsidRPr="008F3EF8" w:rsidRDefault="004723BF" w:rsidP="008F3EF8">
            <w:pPr>
              <w:rPr>
                <w:rFonts w:ascii="Tahoma" w:hAnsi="Tahoma" w:cs="Tahoma"/>
                <w:b/>
              </w:rPr>
            </w:pPr>
            <w:proofErr w:type="spellStart"/>
            <w:r w:rsidRPr="008F3EF8">
              <w:rPr>
                <w:rFonts w:ascii="Tahoma" w:hAnsi="Tahoma" w:cs="Tahoma"/>
                <w:b/>
              </w:rPr>
              <w:t>Andrina</w:t>
            </w:r>
            <w:proofErr w:type="spellEnd"/>
            <w:r w:rsidR="00137E78" w:rsidRPr="008F3EF8">
              <w:rPr>
                <w:rFonts w:ascii="Tahoma" w:hAnsi="Tahoma" w:cs="Tahoma"/>
                <w:b/>
              </w:rPr>
              <w:t xml:space="preserve"> Crisp</w:t>
            </w:r>
            <w:r w:rsidRPr="008F3EF8">
              <w:rPr>
                <w:rFonts w:ascii="Tahoma" w:hAnsi="Tahoma" w:cs="Tahoma"/>
                <w:b/>
              </w:rPr>
              <w:t>, General Manager of Rothschild Arby’s</w:t>
            </w:r>
          </w:p>
          <w:p w:rsidR="00F917DE" w:rsidRPr="008F3EF8" w:rsidRDefault="00F917DE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>1255 St. 11</w:t>
            </w:r>
            <w:r w:rsidRPr="008F3EF8">
              <w:rPr>
                <w:sz w:val="22"/>
                <w:szCs w:val="22"/>
                <w:vertAlign w:val="superscript"/>
              </w:rPr>
              <w:t>th</w:t>
            </w:r>
            <w:r w:rsidRPr="008F3EF8">
              <w:rPr>
                <w:sz w:val="22"/>
                <w:szCs w:val="22"/>
              </w:rPr>
              <w:t xml:space="preserve"> Ave</w:t>
            </w:r>
          </w:p>
          <w:p w:rsidR="00F917DE" w:rsidRPr="008F3EF8" w:rsidRDefault="00F917DE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>Wausau, WI 54401</w:t>
            </w:r>
          </w:p>
          <w:p w:rsidR="004723BF" w:rsidRPr="008F3EF8" w:rsidRDefault="00F917DE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>(715)610-4639</w:t>
            </w:r>
          </w:p>
          <w:p w:rsidR="008F3EF8" w:rsidRPr="008F3EF8" w:rsidRDefault="008F3EF8" w:rsidP="008F3EF8">
            <w:pPr>
              <w:rPr>
                <w:sz w:val="22"/>
                <w:szCs w:val="22"/>
              </w:rPr>
            </w:pPr>
          </w:p>
          <w:p w:rsidR="006E1B89" w:rsidRPr="008F3EF8" w:rsidRDefault="006E1B89" w:rsidP="008F3EF8">
            <w:pPr>
              <w:rPr>
                <w:rFonts w:ascii="Tahoma" w:hAnsi="Tahoma" w:cs="Tahoma"/>
                <w:b/>
                <w:szCs w:val="22"/>
              </w:rPr>
            </w:pPr>
            <w:r w:rsidRPr="008F3EF8">
              <w:rPr>
                <w:rFonts w:ascii="Tahoma" w:hAnsi="Tahoma" w:cs="Tahoma"/>
                <w:b/>
                <w:szCs w:val="22"/>
              </w:rPr>
              <w:t>Dean Walter, Shift Manager of Arby’s</w:t>
            </w:r>
          </w:p>
          <w:p w:rsidR="006E1B89" w:rsidRPr="008F3EF8" w:rsidRDefault="006E1B89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 xml:space="preserve">County Trunk Highway Road </w:t>
            </w:r>
          </w:p>
          <w:p w:rsidR="006E1B89" w:rsidRPr="008F3EF8" w:rsidRDefault="006E1B89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 xml:space="preserve"> Rothschild, WI 54474</w:t>
            </w:r>
          </w:p>
          <w:p w:rsidR="006E1B89" w:rsidRPr="008F3EF8" w:rsidRDefault="006E1B89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>(715) 298-2173</w:t>
            </w:r>
          </w:p>
          <w:p w:rsidR="008F3EF8" w:rsidRPr="008F3EF8" w:rsidRDefault="008F3EF8" w:rsidP="008F3EF8">
            <w:pPr>
              <w:rPr>
                <w:sz w:val="22"/>
                <w:szCs w:val="22"/>
              </w:rPr>
            </w:pPr>
          </w:p>
          <w:p w:rsidR="004723BF" w:rsidRPr="008F3EF8" w:rsidRDefault="004723BF" w:rsidP="008F3EF8">
            <w:pPr>
              <w:rPr>
                <w:rFonts w:ascii="Tahoma" w:hAnsi="Tahoma" w:cs="Tahoma"/>
                <w:b/>
              </w:rPr>
            </w:pPr>
            <w:r w:rsidRPr="008F3EF8">
              <w:rPr>
                <w:rFonts w:ascii="Tahoma" w:hAnsi="Tahoma" w:cs="Tahoma"/>
                <w:b/>
              </w:rPr>
              <w:t>Nicole Anderson, Teacher at D.C. Everest Senior High School</w:t>
            </w:r>
          </w:p>
          <w:p w:rsidR="004723BF" w:rsidRPr="008F3EF8" w:rsidRDefault="004723BF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 xml:space="preserve">6500 Alderson St. </w:t>
            </w:r>
          </w:p>
          <w:p w:rsidR="00F917DE" w:rsidRPr="008F3EF8" w:rsidRDefault="004723BF" w:rsidP="008F3EF8">
            <w:pPr>
              <w:rPr>
                <w:sz w:val="22"/>
                <w:szCs w:val="22"/>
              </w:rPr>
            </w:pPr>
            <w:r w:rsidRPr="008F3EF8">
              <w:rPr>
                <w:sz w:val="22"/>
                <w:szCs w:val="22"/>
              </w:rPr>
              <w:t>Weston, WI 54476</w:t>
            </w:r>
          </w:p>
          <w:p w:rsidR="00F347DE" w:rsidRDefault="004723BF" w:rsidP="008F3EF8">
            <w:r w:rsidRPr="008F3EF8">
              <w:rPr>
                <w:sz w:val="22"/>
                <w:szCs w:val="22"/>
              </w:rPr>
              <w:t>(715)359-6561 Ext. 1208</w:t>
            </w:r>
          </w:p>
        </w:tc>
      </w:tr>
    </w:tbl>
    <w:p w:rsidR="00712826" w:rsidRDefault="00712826" w:rsidP="00806238"/>
    <w:sectPr w:rsidR="00712826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EF8" w:rsidRDefault="008F3EF8">
      <w:r>
        <w:separator/>
      </w:r>
    </w:p>
  </w:endnote>
  <w:endnote w:type="continuationSeparator" w:id="0">
    <w:p w:rsidR="008F3EF8" w:rsidRDefault="008F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EF8" w:rsidRDefault="008F3EF8">
      <w:r>
        <w:separator/>
      </w:r>
    </w:p>
  </w:footnote>
  <w:footnote w:type="continuationSeparator" w:id="0">
    <w:p w:rsidR="008F3EF8" w:rsidRDefault="008F3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F8" w:rsidRDefault="008F3EF8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8F3EF8" w:rsidRPr="00FB371B" w:rsidRDefault="008F3EF8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0C8824FC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A4"/>
    <w:rsid w:val="001014A0"/>
    <w:rsid w:val="00137E78"/>
    <w:rsid w:val="001E6339"/>
    <w:rsid w:val="002802E5"/>
    <w:rsid w:val="00365AEA"/>
    <w:rsid w:val="0037263E"/>
    <w:rsid w:val="00430460"/>
    <w:rsid w:val="004467E5"/>
    <w:rsid w:val="004723BF"/>
    <w:rsid w:val="00511CB2"/>
    <w:rsid w:val="00534493"/>
    <w:rsid w:val="00536728"/>
    <w:rsid w:val="006A52DF"/>
    <w:rsid w:val="006E1B89"/>
    <w:rsid w:val="00712826"/>
    <w:rsid w:val="00727993"/>
    <w:rsid w:val="00763259"/>
    <w:rsid w:val="007B13A4"/>
    <w:rsid w:val="00806238"/>
    <w:rsid w:val="008F3EF8"/>
    <w:rsid w:val="00971E9D"/>
    <w:rsid w:val="00A43F4E"/>
    <w:rsid w:val="00A76105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CD7EF8"/>
    <w:rsid w:val="00D43291"/>
    <w:rsid w:val="00D467AD"/>
    <w:rsid w:val="00D62111"/>
    <w:rsid w:val="00D73271"/>
    <w:rsid w:val="00E6314F"/>
    <w:rsid w:val="00F347DE"/>
    <w:rsid w:val="00F561DD"/>
    <w:rsid w:val="00F917DE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13545.GFH208-G-9411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SRHAdmin</dc:creator>
  <cp:lastModifiedBy>SRHAdmin</cp:lastModifiedBy>
  <cp:revision>2</cp:revision>
  <cp:lastPrinted>2002-06-26T17:17:00Z</cp:lastPrinted>
  <dcterms:created xsi:type="dcterms:W3CDTF">2012-12-17T18:04:00Z</dcterms:created>
  <dcterms:modified xsi:type="dcterms:W3CDTF">2012-12-17T18:04:00Z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